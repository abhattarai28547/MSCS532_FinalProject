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54EFC" w14:textId="4367210A" w:rsidR="000C5AEB" w:rsidRDefault="00000000">
      <w:pPr>
        <w:pStyle w:val="Title"/>
      </w:pPr>
      <w:sdt>
        <w:sdtPr>
          <w:alias w:val="Title"/>
          <w:tag w:val=""/>
          <w:id w:val="726351117"/>
          <w:placeholder>
            <w:docPart w:val="5614DF2F027D9A409214EBCF9826F8C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C53312">
            <w:t>Phase 2: Final Project</w:t>
          </w:r>
        </w:sdtContent>
      </w:sdt>
    </w:p>
    <w:p w14:paraId="0AD3EA19" w14:textId="670C5D48" w:rsidR="000C5AEB" w:rsidRDefault="002875BB">
      <w:pPr>
        <w:pStyle w:val="Title2"/>
      </w:pPr>
      <w:r>
        <w:t>Avinna Bhattarai</w:t>
      </w:r>
    </w:p>
    <w:p w14:paraId="630870E8" w14:textId="276332DC" w:rsidR="002875BB" w:rsidRDefault="002875BB">
      <w:pPr>
        <w:pStyle w:val="Title2"/>
      </w:pPr>
      <w:r>
        <w:t>005028547</w:t>
      </w:r>
    </w:p>
    <w:p w14:paraId="3CAA3025" w14:textId="1E2724BC" w:rsidR="002875BB" w:rsidRDefault="002875BB">
      <w:pPr>
        <w:pStyle w:val="Title2"/>
      </w:pPr>
      <w:r>
        <w:t>MSCS-532-A01</w:t>
      </w:r>
    </w:p>
    <w:p w14:paraId="7B0D6656" w14:textId="20EBBD26" w:rsidR="002875BB" w:rsidRDefault="00C53312" w:rsidP="00C53312">
      <w:pPr>
        <w:pStyle w:val="Title2"/>
      </w:pPr>
      <w:r w:rsidRPr="00C53312">
        <w:t>Project Phase 2 Deliverable 2: Proof of Concept Implementation</w:t>
      </w:r>
    </w:p>
    <w:p w14:paraId="0FBA2A9A" w14:textId="13679BBE" w:rsidR="002875BB" w:rsidRDefault="002875BB">
      <w:pPr>
        <w:pStyle w:val="Title2"/>
      </w:pPr>
      <w:r>
        <w:t>Dr. Vanessa Ruth Cooper</w:t>
      </w:r>
    </w:p>
    <w:p w14:paraId="7EC87EAB" w14:textId="41900DFE" w:rsidR="000C5AEB" w:rsidRDefault="002875BB">
      <w:pPr>
        <w:pStyle w:val="Title2"/>
      </w:pPr>
      <w:r>
        <w:t>09/</w:t>
      </w:r>
      <w:r w:rsidR="00C53312">
        <w:t>23</w:t>
      </w:r>
      <w:r>
        <w:t>/2024</w:t>
      </w:r>
    </w:p>
    <w:p w14:paraId="48187B77" w14:textId="446B6FC0" w:rsidR="000C5AEB" w:rsidRDefault="000C5AEB"/>
    <w:p w14:paraId="6E4565B6" w14:textId="77777777" w:rsidR="000C5AEB" w:rsidRDefault="00000000">
      <w:r>
        <w:br w:type="page"/>
      </w:r>
    </w:p>
    <w:p w14:paraId="2853588B" w14:textId="3D154652" w:rsidR="000C5AEB" w:rsidRDefault="00000000">
      <w:pPr>
        <w:pStyle w:val="SectionTitle"/>
      </w:pPr>
      <w:sdt>
        <w:sdtPr>
          <w:alias w:val="Title"/>
          <w:tag w:val=""/>
          <w:id w:val="-1756435886"/>
          <w:placeholder>
            <w:docPart w:val="DED664A4D5FEAC498E0BA4AE1A2E263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C53312">
            <w:t>Phase 2: Final Project</w:t>
          </w:r>
        </w:sdtContent>
      </w:sdt>
    </w:p>
    <w:p w14:paraId="7ACDB990" w14:textId="658AB183" w:rsidR="00C53312" w:rsidRPr="00C53312" w:rsidRDefault="00C53312" w:rsidP="00C53312">
      <w:pPr>
        <w:ind w:firstLine="0"/>
        <w:rPr>
          <w:b/>
          <w:bCs/>
        </w:rPr>
      </w:pPr>
      <w:r w:rsidRPr="00C53312">
        <w:rPr>
          <w:b/>
          <w:bCs/>
        </w:rPr>
        <w:t>Partial Implementation Overview</w:t>
      </w:r>
    </w:p>
    <w:p w14:paraId="4154D31B" w14:textId="77777777" w:rsidR="00C53312" w:rsidRPr="00C53312" w:rsidRDefault="00C53312" w:rsidP="00C53312">
      <w:r w:rsidRPr="00C53312">
        <w:t>The project focuses on designing data structures to optimize various aspects of a supply chain system, such as inventory management, route optimization, and scheduling deliveries. The key data structures implemented include:</w:t>
      </w:r>
    </w:p>
    <w:p w14:paraId="6E338E25" w14:textId="77777777" w:rsidR="00C53312" w:rsidRPr="00C53312" w:rsidRDefault="00C53312" w:rsidP="00C53312">
      <w:pPr>
        <w:numPr>
          <w:ilvl w:val="0"/>
          <w:numId w:val="19"/>
        </w:numPr>
      </w:pPr>
      <w:r w:rsidRPr="00C53312">
        <w:rPr>
          <w:b/>
          <w:bCs/>
        </w:rPr>
        <w:t>Graph</w:t>
      </w:r>
      <w:r w:rsidRPr="00C53312">
        <w:t>: Models the transportation network between suppliers, warehouses, and customers.</w:t>
      </w:r>
    </w:p>
    <w:p w14:paraId="4AE10B64" w14:textId="77777777" w:rsidR="00C53312" w:rsidRPr="00C53312" w:rsidRDefault="00C53312" w:rsidP="00C53312">
      <w:pPr>
        <w:numPr>
          <w:ilvl w:val="0"/>
          <w:numId w:val="19"/>
        </w:numPr>
      </w:pPr>
      <w:r w:rsidRPr="00C53312">
        <w:rPr>
          <w:b/>
          <w:bCs/>
        </w:rPr>
        <w:t>Priority Queue (Heap)</w:t>
      </w:r>
      <w:r w:rsidRPr="00C53312">
        <w:t>: Manages the order of shipments based on urgency or cost.</w:t>
      </w:r>
    </w:p>
    <w:p w14:paraId="367ECF2C" w14:textId="77777777" w:rsidR="00C53312" w:rsidRPr="00C53312" w:rsidRDefault="00C53312" w:rsidP="00C53312">
      <w:pPr>
        <w:numPr>
          <w:ilvl w:val="0"/>
          <w:numId w:val="19"/>
        </w:numPr>
      </w:pPr>
      <w:r w:rsidRPr="00C53312">
        <w:rPr>
          <w:b/>
          <w:bCs/>
        </w:rPr>
        <w:t>Hash Table</w:t>
      </w:r>
      <w:r w:rsidRPr="00C53312">
        <w:t>: Stores inventory data for fast lookups on stock levels.</w:t>
      </w:r>
    </w:p>
    <w:p w14:paraId="39DEAEA4" w14:textId="77777777" w:rsidR="00C53312" w:rsidRPr="00C53312" w:rsidRDefault="00C53312" w:rsidP="00C53312">
      <w:pPr>
        <w:numPr>
          <w:ilvl w:val="0"/>
          <w:numId w:val="19"/>
        </w:numPr>
      </w:pPr>
      <w:r w:rsidRPr="00C53312">
        <w:rPr>
          <w:b/>
          <w:bCs/>
        </w:rPr>
        <w:t>Balanced Tree (AVL)</w:t>
      </w:r>
      <w:r w:rsidRPr="00C53312">
        <w:t>: Maintains a sorted list of inventory levels and costs, enabling efficient dynamic updates.</w:t>
      </w:r>
    </w:p>
    <w:p w14:paraId="2EDE9362" w14:textId="77777777" w:rsidR="00C53312" w:rsidRPr="00C53312" w:rsidRDefault="00C53312" w:rsidP="00C53312">
      <w:pPr>
        <w:rPr>
          <w:b/>
          <w:bCs/>
        </w:rPr>
      </w:pPr>
      <w:r w:rsidRPr="00C53312">
        <w:rPr>
          <w:b/>
          <w:bCs/>
        </w:rPr>
        <w:t>Fit into Overall Design:</w:t>
      </w:r>
    </w:p>
    <w:p w14:paraId="2BC8ED38" w14:textId="77777777" w:rsidR="00C53312" w:rsidRPr="00C53312" w:rsidRDefault="00C53312" w:rsidP="00C53312">
      <w:pPr>
        <w:numPr>
          <w:ilvl w:val="0"/>
          <w:numId w:val="20"/>
        </w:numPr>
      </w:pPr>
      <w:r w:rsidRPr="00C53312">
        <w:t xml:space="preserve">The </w:t>
      </w:r>
      <w:r w:rsidRPr="00C53312">
        <w:rPr>
          <w:b/>
          <w:bCs/>
        </w:rPr>
        <w:t>Graph</w:t>
      </w:r>
      <w:r w:rsidRPr="00C53312">
        <w:t xml:space="preserve"> enables route optimization using algorithms like Dijkstra's for shortest path calculations.</w:t>
      </w:r>
    </w:p>
    <w:p w14:paraId="56415648" w14:textId="77777777" w:rsidR="00C53312" w:rsidRPr="00C53312" w:rsidRDefault="00C53312" w:rsidP="00C53312">
      <w:pPr>
        <w:numPr>
          <w:ilvl w:val="0"/>
          <w:numId w:val="20"/>
        </w:numPr>
      </w:pPr>
      <w:r w:rsidRPr="00C53312">
        <w:t xml:space="preserve">The </w:t>
      </w:r>
      <w:r w:rsidRPr="00C53312">
        <w:rPr>
          <w:b/>
          <w:bCs/>
        </w:rPr>
        <w:t>Priority Queue</w:t>
      </w:r>
      <w:r w:rsidRPr="00C53312">
        <w:t xml:space="preserve"> ensures urgent or cost-effective shipments are prioritized in scheduling.</w:t>
      </w:r>
    </w:p>
    <w:p w14:paraId="2397F94D" w14:textId="77777777" w:rsidR="00C53312" w:rsidRPr="00C53312" w:rsidRDefault="00C53312" w:rsidP="00C53312">
      <w:pPr>
        <w:numPr>
          <w:ilvl w:val="0"/>
          <w:numId w:val="20"/>
        </w:numPr>
      </w:pPr>
      <w:r w:rsidRPr="00C53312">
        <w:t xml:space="preserve">The </w:t>
      </w:r>
      <w:r w:rsidRPr="00C53312">
        <w:rPr>
          <w:b/>
          <w:bCs/>
        </w:rPr>
        <w:t>Hash Table</w:t>
      </w:r>
      <w:r w:rsidRPr="00C53312">
        <w:t xml:space="preserve"> provides real-time inventory tracking.</w:t>
      </w:r>
    </w:p>
    <w:p w14:paraId="1843BD17" w14:textId="77777777" w:rsidR="00C53312" w:rsidRPr="00C53312" w:rsidRDefault="00C53312" w:rsidP="00C53312">
      <w:pPr>
        <w:numPr>
          <w:ilvl w:val="0"/>
          <w:numId w:val="20"/>
        </w:numPr>
      </w:pPr>
      <w:r w:rsidRPr="00C53312">
        <w:t xml:space="preserve">The </w:t>
      </w:r>
      <w:r w:rsidRPr="00C53312">
        <w:rPr>
          <w:b/>
          <w:bCs/>
        </w:rPr>
        <w:t>Balanced Tree</w:t>
      </w:r>
      <w:r w:rsidRPr="00C53312">
        <w:t xml:space="preserve"> efficiently manages sorted data, crucial for inventory levels and route costs that require frequent updates.</w:t>
      </w:r>
    </w:p>
    <w:p w14:paraId="79B9E515" w14:textId="14C8CE80" w:rsidR="00C53312" w:rsidRPr="00C53312" w:rsidRDefault="00C53312" w:rsidP="00C53312"/>
    <w:p w14:paraId="6B964CA3" w14:textId="007E7654" w:rsidR="00C53312" w:rsidRPr="00C53312" w:rsidRDefault="00C53312" w:rsidP="00C53312">
      <w:pPr>
        <w:ind w:firstLine="0"/>
        <w:rPr>
          <w:b/>
          <w:bCs/>
        </w:rPr>
      </w:pPr>
      <w:r w:rsidRPr="00C53312">
        <w:rPr>
          <w:b/>
          <w:bCs/>
        </w:rPr>
        <w:t>Demonstration and Testing</w:t>
      </w:r>
    </w:p>
    <w:p w14:paraId="00070CB8" w14:textId="77777777" w:rsidR="00C53312" w:rsidRPr="00C53312" w:rsidRDefault="00C53312" w:rsidP="00C53312">
      <w:r w:rsidRPr="00C53312">
        <w:t>Several test cases were executed to validate the performance and functionality of the key operations in Python.</w:t>
      </w:r>
    </w:p>
    <w:p w14:paraId="297F99EE" w14:textId="51C398B0" w:rsidR="00C53312" w:rsidRDefault="00C53312" w:rsidP="00C53312">
      <w:pPr>
        <w:rPr>
          <w:b/>
          <w:bCs/>
        </w:rPr>
      </w:pPr>
      <w:r w:rsidRPr="00C53312">
        <w:rPr>
          <w:b/>
          <w:bCs/>
        </w:rPr>
        <w:lastRenderedPageBreak/>
        <w:t xml:space="preserve">Test Case 1: </w:t>
      </w:r>
      <w:r w:rsidRPr="00C53312">
        <w:t>Shortest Route Calculation (Graph)</w:t>
      </w:r>
      <w:r w:rsidR="00447D8F">
        <w:rPr>
          <w:b/>
          <w:bCs/>
          <w:noProof/>
        </w:rPr>
        <w:drawing>
          <wp:inline distT="0" distB="0" distL="0" distR="0" wp14:anchorId="57C58914" wp14:editId="6AA65B8C">
            <wp:extent cx="4470400" cy="1346200"/>
            <wp:effectExtent l="0" t="0" r="0" b="0"/>
            <wp:docPr id="2087947854" name="Picture 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47854" name="Picture 3" descr="A screen 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29E9" w14:textId="2E03777C" w:rsidR="00C53312" w:rsidRDefault="00C53312" w:rsidP="00C53312">
      <w:r w:rsidRPr="00C53312">
        <w:rPr>
          <w:b/>
          <w:bCs/>
        </w:rPr>
        <w:t xml:space="preserve">Result: </w:t>
      </w:r>
      <w:r w:rsidRPr="00C53312">
        <w:t>The graph correctly calculates the shortest routes from Supplier1 to both warehouses using the adjacency list structure.</w:t>
      </w:r>
    </w:p>
    <w:p w14:paraId="3ACB9A2E" w14:textId="794165B3" w:rsidR="00C53312" w:rsidRDefault="00C53312" w:rsidP="00C53312">
      <w:r w:rsidRPr="00C53312">
        <w:rPr>
          <w:b/>
          <w:bCs/>
        </w:rPr>
        <w:t xml:space="preserve">Test Case 2: </w:t>
      </w:r>
      <w:r w:rsidRPr="00C53312">
        <w:t>Shipment Priority (Priority Queue)</w:t>
      </w:r>
      <w:r w:rsidR="00447D8F">
        <w:rPr>
          <w:noProof/>
        </w:rPr>
        <w:drawing>
          <wp:inline distT="0" distB="0" distL="0" distR="0" wp14:anchorId="5CE772D8" wp14:editId="37BFA39A">
            <wp:extent cx="4470400" cy="1219200"/>
            <wp:effectExtent l="0" t="0" r="0" b="0"/>
            <wp:docPr id="739812667" name="Picture 4" descr="A computer screen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12667" name="Picture 4" descr="A computer screen with green and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417E" w14:textId="77777777" w:rsidR="00C53312" w:rsidRPr="00C53312" w:rsidRDefault="00C53312" w:rsidP="00C53312">
      <w:pPr>
        <w:rPr>
          <w:b/>
          <w:bCs/>
        </w:rPr>
      </w:pPr>
      <w:r w:rsidRPr="00C53312">
        <w:rPr>
          <w:b/>
          <w:bCs/>
        </w:rPr>
        <w:t xml:space="preserve">Result: </w:t>
      </w:r>
      <w:r w:rsidRPr="00C53312">
        <w:t>The priority queue correctly processed the most urgent shipment first, demonstrating proper heap management.</w:t>
      </w:r>
    </w:p>
    <w:p w14:paraId="4D3144E8" w14:textId="0799215C" w:rsidR="00C53312" w:rsidRDefault="00C53312" w:rsidP="00C53312">
      <w:r w:rsidRPr="00C53312">
        <w:rPr>
          <w:b/>
          <w:bCs/>
        </w:rPr>
        <w:t xml:space="preserve">Test Case 3: </w:t>
      </w:r>
      <w:r w:rsidRPr="00C53312">
        <w:t>Inventory Lookup (Hash Table)</w:t>
      </w:r>
      <w:r w:rsidR="00447D8F">
        <w:rPr>
          <w:noProof/>
        </w:rPr>
        <w:drawing>
          <wp:inline distT="0" distB="0" distL="0" distR="0" wp14:anchorId="18A184FD" wp14:editId="2140AB1B">
            <wp:extent cx="4483100" cy="1066800"/>
            <wp:effectExtent l="0" t="0" r="0" b="0"/>
            <wp:docPr id="668717469" name="Picture 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17469" name="Picture 5" descr="A black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3966" w14:textId="77777777" w:rsidR="00C53312" w:rsidRDefault="00C53312" w:rsidP="00C53312">
      <w:r w:rsidRPr="00C53312">
        <w:rPr>
          <w:b/>
          <w:bCs/>
        </w:rPr>
        <w:t xml:space="preserve">Result: </w:t>
      </w:r>
      <w:r w:rsidRPr="00C53312">
        <w:t>The hash table returned correct product quantities and efficiently handled non-existent entries.</w:t>
      </w:r>
    </w:p>
    <w:p w14:paraId="5BD16516" w14:textId="77777777" w:rsidR="00447D8F" w:rsidRDefault="00447D8F" w:rsidP="00C53312"/>
    <w:p w14:paraId="61DD1FE4" w14:textId="77777777" w:rsidR="00447D8F" w:rsidRDefault="00447D8F" w:rsidP="00C53312"/>
    <w:p w14:paraId="2FCBA058" w14:textId="77777777" w:rsidR="00447D8F" w:rsidRPr="00C53312" w:rsidRDefault="00447D8F" w:rsidP="00C53312"/>
    <w:p w14:paraId="758B74F1" w14:textId="241B6AA1" w:rsidR="00C53312" w:rsidRPr="00C53312" w:rsidRDefault="00C53312" w:rsidP="00447D8F">
      <w:pPr>
        <w:ind w:firstLine="0"/>
        <w:rPr>
          <w:b/>
          <w:bCs/>
        </w:rPr>
      </w:pPr>
      <w:r w:rsidRPr="00C53312">
        <w:rPr>
          <w:b/>
          <w:bCs/>
        </w:rPr>
        <w:lastRenderedPageBreak/>
        <w:t xml:space="preserve"> Implementation Challenges and Solutions</w:t>
      </w:r>
    </w:p>
    <w:p w14:paraId="021244AE" w14:textId="77777777" w:rsidR="00C53312" w:rsidRPr="00C53312" w:rsidRDefault="00C53312" w:rsidP="00C53312">
      <w:pPr>
        <w:rPr>
          <w:b/>
          <w:bCs/>
        </w:rPr>
      </w:pPr>
      <w:r w:rsidRPr="00C53312">
        <w:rPr>
          <w:b/>
          <w:bCs/>
        </w:rPr>
        <w:t>1. Scalability:</w:t>
      </w:r>
    </w:p>
    <w:p w14:paraId="11E175E5" w14:textId="77777777" w:rsidR="00C53312" w:rsidRPr="00C53312" w:rsidRDefault="00C53312" w:rsidP="00C53312">
      <w:pPr>
        <w:numPr>
          <w:ilvl w:val="0"/>
          <w:numId w:val="21"/>
        </w:numPr>
        <w:rPr>
          <w:b/>
          <w:bCs/>
        </w:rPr>
      </w:pPr>
      <w:r w:rsidRPr="00C53312">
        <w:rPr>
          <w:b/>
          <w:bCs/>
        </w:rPr>
        <w:t xml:space="preserve">Challenge: </w:t>
      </w:r>
      <w:r w:rsidRPr="00C53312">
        <w:t>As the size of the supply chain network increases, graph traversal algorithms such as Dijkstra’s become computationally expensive.</w:t>
      </w:r>
    </w:p>
    <w:p w14:paraId="11748BE4" w14:textId="77777777" w:rsidR="00C53312" w:rsidRPr="00C53312" w:rsidRDefault="00C53312" w:rsidP="00C53312">
      <w:pPr>
        <w:numPr>
          <w:ilvl w:val="0"/>
          <w:numId w:val="21"/>
        </w:numPr>
      </w:pPr>
      <w:r w:rsidRPr="00C53312">
        <w:rPr>
          <w:b/>
          <w:bCs/>
        </w:rPr>
        <w:t xml:space="preserve">Solution: </w:t>
      </w:r>
      <w:r w:rsidRPr="00C53312">
        <w:t>For large datasets, optimization strategies such as implementing A* search algorithms or parallelizing the graph traversal were considered for future scalability improvements.</w:t>
      </w:r>
    </w:p>
    <w:p w14:paraId="3F276F10" w14:textId="145897B7" w:rsidR="00C53312" w:rsidRPr="00C53312" w:rsidRDefault="00C53312" w:rsidP="00447D8F">
      <w:pPr>
        <w:ind w:firstLine="0"/>
        <w:rPr>
          <w:b/>
          <w:bCs/>
        </w:rPr>
      </w:pPr>
      <w:r w:rsidRPr="00C53312">
        <w:rPr>
          <w:b/>
          <w:bCs/>
        </w:rPr>
        <w:t xml:space="preserve"> </w:t>
      </w:r>
      <w:r w:rsidR="00447D8F">
        <w:rPr>
          <w:b/>
          <w:bCs/>
        </w:rPr>
        <w:tab/>
        <w:t xml:space="preserve">2. </w:t>
      </w:r>
      <w:r w:rsidRPr="00C53312">
        <w:rPr>
          <w:b/>
          <w:bCs/>
        </w:rPr>
        <w:t>Real-Time Data Handling:</w:t>
      </w:r>
    </w:p>
    <w:p w14:paraId="66DC8C5B" w14:textId="77777777" w:rsidR="00C53312" w:rsidRPr="00C53312" w:rsidRDefault="00C53312" w:rsidP="00C53312">
      <w:pPr>
        <w:numPr>
          <w:ilvl w:val="0"/>
          <w:numId w:val="22"/>
        </w:numPr>
        <w:rPr>
          <w:b/>
          <w:bCs/>
        </w:rPr>
      </w:pPr>
      <w:r w:rsidRPr="00C53312">
        <w:rPr>
          <w:b/>
          <w:bCs/>
        </w:rPr>
        <w:t xml:space="preserve">Challenge: </w:t>
      </w:r>
      <w:r w:rsidRPr="00C53312">
        <w:t>Handling real-time updates to inventory levels and shipment routes requires consistent and efficient data management.</w:t>
      </w:r>
    </w:p>
    <w:p w14:paraId="36016D34" w14:textId="77777777" w:rsidR="00C53312" w:rsidRPr="00C53312" w:rsidRDefault="00C53312" w:rsidP="00C53312">
      <w:pPr>
        <w:numPr>
          <w:ilvl w:val="0"/>
          <w:numId w:val="22"/>
        </w:numPr>
        <w:rPr>
          <w:b/>
          <w:bCs/>
        </w:rPr>
      </w:pPr>
      <w:r w:rsidRPr="00C53312">
        <w:rPr>
          <w:b/>
          <w:bCs/>
        </w:rPr>
        <w:t xml:space="preserve">Solution: </w:t>
      </w:r>
      <w:r w:rsidRPr="00C53312">
        <w:t>Hash tables and AVL trees were used to support fast lookups and maintain balance during frequent updates. In future iterations, using distributed databases for real-time data consistency across multiple locations is a potential solution.</w:t>
      </w:r>
    </w:p>
    <w:p w14:paraId="6FC73E2D" w14:textId="5D05C956" w:rsidR="00C53312" w:rsidRPr="00C53312" w:rsidRDefault="00447D8F" w:rsidP="00447D8F">
      <w:pPr>
        <w:ind w:firstLine="360"/>
        <w:rPr>
          <w:b/>
          <w:bCs/>
        </w:rPr>
      </w:pPr>
      <w:r>
        <w:rPr>
          <w:b/>
          <w:bCs/>
        </w:rPr>
        <w:t xml:space="preserve">3. </w:t>
      </w:r>
      <w:r w:rsidR="00C53312" w:rsidRPr="00C53312">
        <w:rPr>
          <w:b/>
          <w:bCs/>
        </w:rPr>
        <w:t>Complexity of AVL Trees:</w:t>
      </w:r>
    </w:p>
    <w:p w14:paraId="49A93FD4" w14:textId="77777777" w:rsidR="00C53312" w:rsidRPr="00C53312" w:rsidRDefault="00C53312" w:rsidP="00C53312">
      <w:pPr>
        <w:numPr>
          <w:ilvl w:val="0"/>
          <w:numId w:val="23"/>
        </w:numPr>
        <w:rPr>
          <w:b/>
          <w:bCs/>
        </w:rPr>
      </w:pPr>
      <w:r w:rsidRPr="00C53312">
        <w:rPr>
          <w:b/>
          <w:bCs/>
        </w:rPr>
        <w:t xml:space="preserve">Challenge: </w:t>
      </w:r>
      <w:r w:rsidRPr="00C53312">
        <w:t>Implementing AVL trees for maintaining sorted inventory data added complexity.</w:t>
      </w:r>
    </w:p>
    <w:p w14:paraId="66366978" w14:textId="5D1FB8E1" w:rsidR="00C53312" w:rsidRPr="00C53312" w:rsidRDefault="00C53312" w:rsidP="00C53312">
      <w:pPr>
        <w:numPr>
          <w:ilvl w:val="0"/>
          <w:numId w:val="23"/>
        </w:numPr>
        <w:rPr>
          <w:b/>
          <w:bCs/>
        </w:rPr>
      </w:pPr>
      <w:r w:rsidRPr="00C53312">
        <w:rPr>
          <w:b/>
          <w:bCs/>
        </w:rPr>
        <w:t xml:space="preserve">Solution: </w:t>
      </w:r>
      <w:r w:rsidRPr="00C53312">
        <w:t xml:space="preserve">While AVL trees ensure </w:t>
      </w:r>
      <w:proofErr w:type="gramStart"/>
      <w:r w:rsidRPr="00C53312">
        <w:t>O(</w:t>
      </w:r>
      <w:proofErr w:type="gramEnd"/>
      <w:r w:rsidRPr="00C53312">
        <w:t>log n) operations, simpler alternatives like binary search trees (BSTs) could be used in scenarios with less frequent updates.</w:t>
      </w:r>
    </w:p>
    <w:p w14:paraId="5078FDBB" w14:textId="48CE9137" w:rsidR="00C53312" w:rsidRPr="00C53312" w:rsidRDefault="00447D8F" w:rsidP="00447D8F">
      <w:pPr>
        <w:ind w:firstLine="360"/>
        <w:rPr>
          <w:b/>
          <w:bCs/>
        </w:rPr>
      </w:pPr>
      <w:r>
        <w:rPr>
          <w:b/>
          <w:bCs/>
        </w:rPr>
        <w:t xml:space="preserve">4. </w:t>
      </w:r>
      <w:r w:rsidR="00C53312" w:rsidRPr="00C53312">
        <w:rPr>
          <w:b/>
          <w:bCs/>
        </w:rPr>
        <w:t>Next Steps</w:t>
      </w:r>
    </w:p>
    <w:p w14:paraId="4CAAC04E" w14:textId="77777777" w:rsidR="00C53312" w:rsidRPr="00C53312" w:rsidRDefault="00C53312" w:rsidP="00C53312">
      <w:r w:rsidRPr="00C53312">
        <w:t>To complete the project, the following steps are required:</w:t>
      </w:r>
    </w:p>
    <w:p w14:paraId="4DA05437" w14:textId="77777777" w:rsidR="00C53312" w:rsidRPr="00C53312" w:rsidRDefault="00C53312" w:rsidP="00447D8F">
      <w:pPr>
        <w:numPr>
          <w:ilvl w:val="0"/>
          <w:numId w:val="27"/>
        </w:numPr>
        <w:rPr>
          <w:b/>
          <w:bCs/>
        </w:rPr>
      </w:pPr>
      <w:r w:rsidRPr="00C53312">
        <w:rPr>
          <w:b/>
          <w:bCs/>
        </w:rPr>
        <w:t xml:space="preserve">Implement Full Route Optimization: </w:t>
      </w:r>
      <w:r w:rsidRPr="00C53312">
        <w:t>Complete the implementation of Dijkstra’s algorithm in the graph to support the full shortest path functionality.</w:t>
      </w:r>
    </w:p>
    <w:p w14:paraId="1ACBA0B1" w14:textId="77777777" w:rsidR="00C53312" w:rsidRPr="00C53312" w:rsidRDefault="00C53312" w:rsidP="00447D8F">
      <w:pPr>
        <w:numPr>
          <w:ilvl w:val="0"/>
          <w:numId w:val="27"/>
        </w:numPr>
        <w:rPr>
          <w:b/>
          <w:bCs/>
        </w:rPr>
      </w:pPr>
      <w:r w:rsidRPr="00C53312">
        <w:rPr>
          <w:b/>
          <w:bCs/>
        </w:rPr>
        <w:lastRenderedPageBreak/>
        <w:t xml:space="preserve">Real-Time Shipment Scheduling: </w:t>
      </w:r>
      <w:r w:rsidRPr="00C53312">
        <w:t>Expand the priority queue implementation to handle real-time updates in shipment priorities.</w:t>
      </w:r>
    </w:p>
    <w:p w14:paraId="10E0708F" w14:textId="77777777" w:rsidR="00C53312" w:rsidRPr="00C53312" w:rsidRDefault="00C53312" w:rsidP="00447D8F">
      <w:pPr>
        <w:numPr>
          <w:ilvl w:val="0"/>
          <w:numId w:val="27"/>
        </w:numPr>
        <w:rPr>
          <w:b/>
          <w:bCs/>
        </w:rPr>
      </w:pPr>
      <w:r w:rsidRPr="00C53312">
        <w:rPr>
          <w:b/>
          <w:bCs/>
        </w:rPr>
        <w:t xml:space="preserve">Inventory Forecasting: </w:t>
      </w:r>
      <w:r w:rsidRPr="00C53312">
        <w:t>Incorporate machine learning models for demand forecasting and dynamic inventory updates, which will integrate with the existing data structures.</w:t>
      </w:r>
    </w:p>
    <w:p w14:paraId="0A59B3E3" w14:textId="0A2A3702" w:rsidR="00C53312" w:rsidRDefault="00C53312" w:rsidP="00447D8F">
      <w:pPr>
        <w:numPr>
          <w:ilvl w:val="0"/>
          <w:numId w:val="27"/>
        </w:numPr>
        <w:rPr>
          <w:b/>
          <w:bCs/>
        </w:rPr>
      </w:pPr>
      <w:r w:rsidRPr="00C53312">
        <w:rPr>
          <w:b/>
          <w:bCs/>
        </w:rPr>
        <w:t xml:space="preserve">Optimization for Large-Scale Data: </w:t>
      </w:r>
      <w:r w:rsidRPr="00C53312">
        <w:t>Parallelize graph traversal algorithms and integrate cloud-based storage solutions to handle large-scale data efficiently.</w:t>
      </w:r>
    </w:p>
    <w:p w14:paraId="0964359A" w14:textId="77777777" w:rsidR="00447D8F" w:rsidRDefault="00447D8F" w:rsidP="00447D8F">
      <w:pPr>
        <w:ind w:firstLine="0"/>
        <w:rPr>
          <w:b/>
          <w:bCs/>
        </w:rPr>
      </w:pPr>
    </w:p>
    <w:p w14:paraId="2E56B221" w14:textId="7F80C075" w:rsidR="00C53312" w:rsidRPr="00C53312" w:rsidRDefault="00C53312" w:rsidP="00447D8F">
      <w:pPr>
        <w:ind w:firstLine="0"/>
        <w:rPr>
          <w:b/>
          <w:bCs/>
        </w:rPr>
      </w:pPr>
      <w:r w:rsidRPr="00C53312">
        <w:rPr>
          <w:b/>
          <w:bCs/>
        </w:rPr>
        <w:t>5. Code Snippets and Documentation</w:t>
      </w:r>
    </w:p>
    <w:p w14:paraId="4EFC6B56" w14:textId="77777777" w:rsidR="00C53312" w:rsidRPr="00C53312" w:rsidRDefault="00C53312" w:rsidP="00C53312">
      <w:pPr>
        <w:rPr>
          <w:b/>
          <w:bCs/>
        </w:rPr>
      </w:pPr>
      <w:r w:rsidRPr="00C53312">
        <w:t>Key portions of the implementation include the graph structure and priority queue management:</w:t>
      </w:r>
    </w:p>
    <w:p w14:paraId="44AEA9CB" w14:textId="77777777" w:rsidR="00C53312" w:rsidRDefault="00C53312" w:rsidP="00447D8F">
      <w:pPr>
        <w:jc w:val="center"/>
        <w:rPr>
          <w:b/>
          <w:bCs/>
        </w:rPr>
      </w:pPr>
      <w:r w:rsidRPr="00C53312">
        <w:rPr>
          <w:b/>
          <w:bCs/>
        </w:rPr>
        <w:t>Graph Implementation (Adjacency List):</w:t>
      </w:r>
    </w:p>
    <w:p w14:paraId="2F26C9DF" w14:textId="247F9FCF" w:rsidR="00447D8F" w:rsidRPr="00C53312" w:rsidRDefault="00447D8F" w:rsidP="00447D8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2299A5" wp14:editId="054D1F2A">
            <wp:extent cx="3632200" cy="1955800"/>
            <wp:effectExtent l="0" t="0" r="0" b="0"/>
            <wp:docPr id="1435114282" name="Picture 1" descr="A computer screen with white text and red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114282" name="Picture 1" descr="A computer screen with white text and red and blu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9167" w14:textId="77777777" w:rsidR="00C53312" w:rsidRPr="00C53312" w:rsidRDefault="00C53312" w:rsidP="00C53312">
      <w:pPr>
        <w:rPr>
          <w:b/>
          <w:bCs/>
        </w:rPr>
      </w:pPr>
      <w:r w:rsidRPr="00C53312">
        <w:rPr>
          <w:b/>
          <w:bCs/>
        </w:rPr>
        <w:t xml:space="preserve">Explanation: </w:t>
      </w:r>
      <w:r w:rsidRPr="00C53312">
        <w:t>This graph class models the transportation network between supply chain entities, storing routes as edges with costs.</w:t>
      </w:r>
    </w:p>
    <w:p w14:paraId="4BFD9586" w14:textId="77777777" w:rsidR="00447D8F" w:rsidRDefault="00C53312" w:rsidP="00447D8F">
      <w:pPr>
        <w:ind w:left="720"/>
        <w:jc w:val="center"/>
        <w:rPr>
          <w:b/>
          <w:bCs/>
        </w:rPr>
      </w:pPr>
      <w:r w:rsidRPr="00C53312">
        <w:rPr>
          <w:b/>
          <w:bCs/>
        </w:rPr>
        <w:t>Priority Queue Implementation (Heap):</w:t>
      </w:r>
    </w:p>
    <w:p w14:paraId="7A2BE2EC" w14:textId="1C35835F" w:rsidR="00C53312" w:rsidRPr="00C53312" w:rsidRDefault="00447D8F" w:rsidP="00447D8F">
      <w:pPr>
        <w:ind w:left="720"/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6A9688F" wp14:editId="329ABAD0">
            <wp:extent cx="3644900" cy="1790700"/>
            <wp:effectExtent l="0" t="0" r="0" b="0"/>
            <wp:docPr id="1713165186" name="Picture 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65186" name="Picture 2" descr="A screen 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8223" w14:textId="77777777" w:rsidR="00C53312" w:rsidRPr="00C53312" w:rsidRDefault="00C53312" w:rsidP="00C53312">
      <w:pPr>
        <w:rPr>
          <w:b/>
          <w:bCs/>
        </w:rPr>
      </w:pPr>
      <w:r w:rsidRPr="00C53312">
        <w:rPr>
          <w:b/>
          <w:bCs/>
        </w:rPr>
        <w:t xml:space="preserve">Explanation: </w:t>
      </w:r>
      <w:r w:rsidRPr="00C53312">
        <w:t xml:space="preserve">The shipment queue ensures that the most urgent deliveries are processed first, using Python’s </w:t>
      </w:r>
      <w:proofErr w:type="spellStart"/>
      <w:r w:rsidRPr="00C53312">
        <w:t>heapq</w:t>
      </w:r>
      <w:proofErr w:type="spellEnd"/>
      <w:r w:rsidRPr="00C53312">
        <w:t xml:space="preserve"> module for efficient priority handling.</w:t>
      </w:r>
    </w:p>
    <w:p w14:paraId="01363230" w14:textId="47A283D5" w:rsidR="00C53312" w:rsidRPr="00C53312" w:rsidRDefault="00C53312" w:rsidP="00C53312">
      <w:pPr>
        <w:rPr>
          <w:b/>
          <w:bCs/>
        </w:rPr>
      </w:pPr>
      <w:r w:rsidRPr="00C53312">
        <w:rPr>
          <w:b/>
          <w:bCs/>
        </w:rPr>
        <w:t>GitHub Link:</w:t>
      </w:r>
      <w:r w:rsidR="00447D8F">
        <w:rPr>
          <w:b/>
          <w:bCs/>
        </w:rPr>
        <w:t xml:space="preserve"> </w:t>
      </w:r>
      <w:r w:rsidR="00447D8F" w:rsidRPr="00447D8F">
        <w:t>https://github.com/abhattarai28547/MSCS532_FinalProject</w:t>
      </w:r>
    </w:p>
    <w:p w14:paraId="20D8DA52" w14:textId="77777777" w:rsidR="00C53312" w:rsidRPr="00C53312" w:rsidRDefault="00C53312" w:rsidP="00C53312">
      <w:pPr>
        <w:rPr>
          <w:b/>
          <w:bCs/>
        </w:rPr>
      </w:pPr>
    </w:p>
    <w:sdt>
      <w:sdtPr>
        <w:rPr>
          <w:rFonts w:asciiTheme="minorHAnsi" w:eastAsiaTheme="minorEastAsia" w:hAnsiTheme="minorHAnsi" w:cstheme="minorBidi"/>
        </w:rPr>
        <w:id w:val="-573587230"/>
        <w:bibliography/>
      </w:sdtPr>
      <w:sdtContent>
        <w:p w14:paraId="6C2213AA" w14:textId="6E030F77" w:rsidR="000C5AEB" w:rsidRDefault="00000000">
          <w:pPr>
            <w:pStyle w:val="SectionTitle"/>
          </w:pPr>
          <w:r>
            <w:t>References</w:t>
          </w:r>
        </w:p>
        <w:p w14:paraId="21484072" w14:textId="4AFAC0B9" w:rsidR="00C53312" w:rsidRPr="00C53312" w:rsidRDefault="00C53312" w:rsidP="00447D8F">
          <w:r w:rsidRPr="00C53312">
            <w:t>Chang, Y., &amp; Xu, J. (2020). Optimization of Supply Chain Networks Using Graph</w:t>
          </w:r>
          <w:r w:rsidR="00447D8F">
            <w:t xml:space="preserve"> </w:t>
          </w:r>
          <w:r w:rsidRPr="00C53312">
            <w:t xml:space="preserve">Theory. </w:t>
          </w:r>
          <w:r w:rsidRPr="00C53312">
            <w:rPr>
              <w:i/>
              <w:iCs/>
            </w:rPr>
            <w:t>Journal of Supply Chain Management</w:t>
          </w:r>
          <w:r w:rsidRPr="00C53312">
            <w:t>, 12(3), 245-267.</w:t>
          </w:r>
        </w:p>
        <w:p w14:paraId="6BDD29EE" w14:textId="4B13760A" w:rsidR="00C53312" w:rsidRPr="00C53312" w:rsidRDefault="00C53312" w:rsidP="00447D8F">
          <w:r w:rsidRPr="00C53312">
            <w:t xml:space="preserve">Gupta, P., &amp; Kumar, A. (2021). Data Structures for Efficient Inventory Management. </w:t>
          </w:r>
          <w:r w:rsidRPr="00C53312">
            <w:rPr>
              <w:i/>
              <w:iCs/>
            </w:rPr>
            <w:t>International Journal of Computer Science</w:t>
          </w:r>
          <w:r w:rsidRPr="00C53312">
            <w:t>, 19(2), 45-59.</w:t>
          </w:r>
        </w:p>
        <w:p w14:paraId="74A4458D" w14:textId="704D7AD0" w:rsidR="00C53312" w:rsidRDefault="00C53312" w:rsidP="00447D8F">
          <w:r w:rsidRPr="00C53312">
            <w:t xml:space="preserve">Li, X., &amp; Zhang, Y. (2019). A Study on Real-Time Supply Chain Route Optimization. </w:t>
          </w:r>
          <w:r w:rsidRPr="00C53312">
            <w:rPr>
              <w:i/>
              <w:iCs/>
            </w:rPr>
            <w:t>Journal of Logistics Research</w:t>
          </w:r>
          <w:r w:rsidRPr="00C53312">
            <w:t>, 8(4), 101-123.</w:t>
          </w:r>
          <w:r>
            <w:t xml:space="preserve"> </w:t>
          </w:r>
        </w:p>
        <w:p w14:paraId="699ED279" w14:textId="242A23B4" w:rsidR="000C5AEB" w:rsidRPr="00454C94" w:rsidRDefault="00000000" w:rsidP="00C53312">
          <w:pPr>
            <w:ind w:left="360" w:firstLine="0"/>
          </w:pPr>
        </w:p>
      </w:sdtContent>
    </w:sdt>
    <w:sectPr w:rsidR="000C5AEB" w:rsidRPr="00454C94">
      <w:headerReference w:type="default" r:id="rId13"/>
      <w:headerReference w:type="first" r:id="rId14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B8E853" w14:textId="77777777" w:rsidR="00F57FEB" w:rsidRDefault="00F57FEB">
      <w:pPr>
        <w:spacing w:line="240" w:lineRule="auto"/>
      </w:pPr>
      <w:r>
        <w:separator/>
      </w:r>
    </w:p>
  </w:endnote>
  <w:endnote w:type="continuationSeparator" w:id="0">
    <w:p w14:paraId="1AF0808A" w14:textId="77777777" w:rsidR="00F57FEB" w:rsidRDefault="00F57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D37439" w14:textId="77777777" w:rsidR="00F57FEB" w:rsidRDefault="00F57FEB">
      <w:pPr>
        <w:spacing w:line="240" w:lineRule="auto"/>
      </w:pPr>
      <w:r>
        <w:separator/>
      </w:r>
    </w:p>
  </w:footnote>
  <w:footnote w:type="continuationSeparator" w:id="0">
    <w:p w14:paraId="51BFC7AC" w14:textId="77777777" w:rsidR="00F57FEB" w:rsidRDefault="00F57F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EDFAAF" w14:textId="0D8862C8" w:rsidR="000C5AEB" w:rsidRPr="00C53312" w:rsidRDefault="00C53312">
    <w:pPr>
      <w:pStyle w:val="Header"/>
      <w:rPr>
        <w:caps/>
      </w:rPr>
    </w:pPr>
    <w:r>
      <w:rPr>
        <w:rStyle w:val="Strong"/>
      </w:rPr>
      <w:t>Proof od concept implemetation</w:t>
    </w:r>
    <w:r w:rsidR="002875BB" w:rsidRPr="002875BB">
      <w:rPr>
        <w:rStyle w:val="Strong"/>
      </w:rPr>
      <w:t xml:space="preserve"> </w:t>
    </w:r>
    <w:r w:rsidR="002875BB">
      <w:rPr>
        <w:rStyle w:val="Strong"/>
      </w:rPr>
      <w:ptab w:relativeTo="margin" w:alignment="right" w:leader="none"/>
    </w:r>
    <w:r w:rsidR="002875BB">
      <w:rPr>
        <w:rStyle w:val="Strong"/>
      </w:rPr>
      <w:fldChar w:fldCharType="begin"/>
    </w:r>
    <w:r w:rsidR="002875BB">
      <w:rPr>
        <w:rStyle w:val="Strong"/>
      </w:rPr>
      <w:instrText xml:space="preserve"> PAGE   \* MERGEFORMAT </w:instrText>
    </w:r>
    <w:r w:rsidR="002875BB">
      <w:rPr>
        <w:rStyle w:val="Strong"/>
      </w:rPr>
      <w:fldChar w:fldCharType="separate"/>
    </w:r>
    <w:r w:rsidR="002875BB">
      <w:rPr>
        <w:rStyle w:val="Strong"/>
        <w:noProof/>
      </w:rPr>
      <w:t>9</w:t>
    </w:r>
    <w:r w:rsidR="002875BB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0F9CB3" w14:textId="252CEC45" w:rsidR="000C5AEB" w:rsidRDefault="002875BB">
    <w:pPr>
      <w:pStyle w:val="Header"/>
      <w:rPr>
        <w:rStyle w:val="Strong"/>
      </w:rPr>
    </w:pPr>
    <w:r w:rsidRPr="002875BB">
      <w:rPr>
        <w:rStyle w:val="Strong"/>
      </w:rPr>
      <w:t xml:space="preserve">Analysis, Comparisons, and Discussion 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94D0056"/>
    <w:multiLevelType w:val="hybridMultilevel"/>
    <w:tmpl w:val="29DE7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F44B99"/>
    <w:multiLevelType w:val="multilevel"/>
    <w:tmpl w:val="E5C2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D857CE"/>
    <w:multiLevelType w:val="multilevel"/>
    <w:tmpl w:val="8E86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A40343"/>
    <w:multiLevelType w:val="multilevel"/>
    <w:tmpl w:val="1B1A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6116A3"/>
    <w:multiLevelType w:val="multilevel"/>
    <w:tmpl w:val="3CBA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FE2495"/>
    <w:multiLevelType w:val="multilevel"/>
    <w:tmpl w:val="3210F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A4058"/>
    <w:multiLevelType w:val="multilevel"/>
    <w:tmpl w:val="746A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D966B6"/>
    <w:multiLevelType w:val="hybridMultilevel"/>
    <w:tmpl w:val="0C7C53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AD46FF"/>
    <w:multiLevelType w:val="multilevel"/>
    <w:tmpl w:val="432C5E6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 w15:restartNumberingAfterBreak="0">
    <w:nsid w:val="69023210"/>
    <w:multiLevelType w:val="multilevel"/>
    <w:tmpl w:val="905CB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5742EF"/>
    <w:multiLevelType w:val="multilevel"/>
    <w:tmpl w:val="2FBA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A41AFE"/>
    <w:multiLevelType w:val="multilevel"/>
    <w:tmpl w:val="2306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D27DAB"/>
    <w:multiLevelType w:val="multilevel"/>
    <w:tmpl w:val="C98E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056B39"/>
    <w:multiLevelType w:val="hybridMultilevel"/>
    <w:tmpl w:val="617AE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6833FB"/>
    <w:multiLevelType w:val="multilevel"/>
    <w:tmpl w:val="E14A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EF52B0"/>
    <w:multiLevelType w:val="hybridMultilevel"/>
    <w:tmpl w:val="F53E16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2983717">
    <w:abstractNumId w:val="9"/>
  </w:num>
  <w:num w:numId="2" w16cid:durableId="383213788">
    <w:abstractNumId w:val="7"/>
  </w:num>
  <w:num w:numId="3" w16cid:durableId="428085644">
    <w:abstractNumId w:val="6"/>
  </w:num>
  <w:num w:numId="4" w16cid:durableId="874075882">
    <w:abstractNumId w:val="5"/>
  </w:num>
  <w:num w:numId="5" w16cid:durableId="1495797240">
    <w:abstractNumId w:val="4"/>
  </w:num>
  <w:num w:numId="6" w16cid:durableId="374891471">
    <w:abstractNumId w:val="8"/>
  </w:num>
  <w:num w:numId="7" w16cid:durableId="2112622056">
    <w:abstractNumId w:val="3"/>
  </w:num>
  <w:num w:numId="8" w16cid:durableId="281420534">
    <w:abstractNumId w:val="2"/>
  </w:num>
  <w:num w:numId="9" w16cid:durableId="1201433047">
    <w:abstractNumId w:val="1"/>
  </w:num>
  <w:num w:numId="10" w16cid:durableId="884487762">
    <w:abstractNumId w:val="0"/>
  </w:num>
  <w:num w:numId="11" w16cid:durableId="1142968681">
    <w:abstractNumId w:val="9"/>
    <w:lvlOverride w:ilvl="0">
      <w:startOverride w:val="1"/>
    </w:lvlOverride>
  </w:num>
  <w:num w:numId="12" w16cid:durableId="1562785070">
    <w:abstractNumId w:val="21"/>
  </w:num>
  <w:num w:numId="13" w16cid:durableId="2112698526">
    <w:abstractNumId w:val="11"/>
  </w:num>
  <w:num w:numId="14" w16cid:durableId="94134949">
    <w:abstractNumId w:val="23"/>
  </w:num>
  <w:num w:numId="15" w16cid:durableId="1467241711">
    <w:abstractNumId w:val="13"/>
  </w:num>
  <w:num w:numId="16" w16cid:durableId="1747415457">
    <w:abstractNumId w:val="17"/>
  </w:num>
  <w:num w:numId="17" w16cid:durableId="1757434114">
    <w:abstractNumId w:val="22"/>
  </w:num>
  <w:num w:numId="18" w16cid:durableId="1150901270">
    <w:abstractNumId w:val="20"/>
  </w:num>
  <w:num w:numId="19" w16cid:durableId="1172918215">
    <w:abstractNumId w:val="24"/>
  </w:num>
  <w:num w:numId="20" w16cid:durableId="910970364">
    <w:abstractNumId w:val="14"/>
  </w:num>
  <w:num w:numId="21" w16cid:durableId="1311907609">
    <w:abstractNumId w:val="12"/>
  </w:num>
  <w:num w:numId="22" w16cid:durableId="661743347">
    <w:abstractNumId w:val="16"/>
  </w:num>
  <w:num w:numId="23" w16cid:durableId="1792626311">
    <w:abstractNumId w:val="15"/>
  </w:num>
  <w:num w:numId="24" w16cid:durableId="232159194">
    <w:abstractNumId w:val="19"/>
  </w:num>
  <w:num w:numId="25" w16cid:durableId="1819764752">
    <w:abstractNumId w:val="10"/>
  </w:num>
  <w:num w:numId="26" w16cid:durableId="886259024">
    <w:abstractNumId w:val="25"/>
  </w:num>
  <w:num w:numId="27" w16cid:durableId="149652745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5BB"/>
    <w:rsid w:val="000C5AEB"/>
    <w:rsid w:val="001D476B"/>
    <w:rsid w:val="001E0CA1"/>
    <w:rsid w:val="002875BB"/>
    <w:rsid w:val="00397C4C"/>
    <w:rsid w:val="003D2E67"/>
    <w:rsid w:val="00427E32"/>
    <w:rsid w:val="00447D8F"/>
    <w:rsid w:val="00454C94"/>
    <w:rsid w:val="00692F62"/>
    <w:rsid w:val="00A571E2"/>
    <w:rsid w:val="00C53312"/>
    <w:rsid w:val="00DD3F4E"/>
    <w:rsid w:val="00F5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867FF2"/>
  <w15:chartTrackingRefBased/>
  <w15:docId w15:val="{C1BD61BA-2B0D-3B48-B274-E72A18260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character" w:customStyle="1" w:styleId="katex-mathml">
    <w:name w:val="katex-mathml"/>
    <w:basedOn w:val="DefaultParagraphFont"/>
    <w:rsid w:val="003D2E67"/>
  </w:style>
  <w:style w:type="character" w:customStyle="1" w:styleId="mord">
    <w:name w:val="mord"/>
    <w:basedOn w:val="DefaultParagraphFont"/>
    <w:rsid w:val="003D2E67"/>
  </w:style>
  <w:style w:type="character" w:customStyle="1" w:styleId="mopen">
    <w:name w:val="mopen"/>
    <w:basedOn w:val="DefaultParagraphFont"/>
    <w:rsid w:val="003D2E67"/>
  </w:style>
  <w:style w:type="character" w:customStyle="1" w:styleId="mop">
    <w:name w:val="mop"/>
    <w:basedOn w:val="DefaultParagraphFont"/>
    <w:rsid w:val="003D2E67"/>
  </w:style>
  <w:style w:type="character" w:customStyle="1" w:styleId="mclose">
    <w:name w:val="mclose"/>
    <w:basedOn w:val="DefaultParagraphFont"/>
    <w:rsid w:val="003D2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vi/Library/Containers/com.microsoft.Word/Data/Library/Application%20Support/Microsoft/Office/16.0/DTS/en-US%7b4C9A4282-8F1A-404D-98A2-90B40BB928B0%7d/%7b479C2167-6C97-394C-8033-86B7AE79926B%7dtf1000209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614DF2F027D9A409214EBCF9826F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68008-B35B-A34E-AFC3-0F23522B505B}"/>
      </w:docPartPr>
      <w:docPartBody>
        <w:p w:rsidR="00635968" w:rsidRDefault="00000000">
          <w:pPr>
            <w:pStyle w:val="5614DF2F027D9A409214EBCF9826F8C9"/>
          </w:pPr>
          <w:r>
            <w:t>[Title Here, up to 12 Words, on One to Two Lines]</w:t>
          </w:r>
        </w:p>
      </w:docPartBody>
    </w:docPart>
    <w:docPart>
      <w:docPartPr>
        <w:name w:val="DED664A4D5FEAC498E0BA4AE1A2E2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1A72E-59C1-B144-8F7D-4C437380D0B4}"/>
      </w:docPartPr>
      <w:docPartBody>
        <w:p w:rsidR="00635968" w:rsidRDefault="00000000">
          <w:pPr>
            <w:pStyle w:val="DED664A4D5FEAC498E0BA4AE1A2E2633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8E"/>
    <w:rsid w:val="001D476B"/>
    <w:rsid w:val="004C7597"/>
    <w:rsid w:val="00635968"/>
    <w:rsid w:val="00692F62"/>
    <w:rsid w:val="00955D8E"/>
    <w:rsid w:val="009C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after="0"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eastAsia="ja-JP"/>
      <w14:ligatures w14:val="none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14DF2F027D9A409214EBCF9826F8C9">
    <w:name w:val="5614DF2F027D9A409214EBCF9826F8C9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DED664A4D5FEAC498E0BA4AE1A2E2633">
    <w:name w:val="DED664A4D5FEAC498E0BA4AE1A2E2633"/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eastAsia="ja-JP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eastAsia="ja-JP"/>
      <w14:ligatures w14:val="none"/>
    </w:rPr>
  </w:style>
  <w:style w:type="paragraph" w:customStyle="1" w:styleId="FBC1D01CABA8EE4DBB2F9AA9DD716863">
    <w:name w:val="FBC1D01CABA8EE4DBB2F9AA9DD716863"/>
  </w:style>
  <w:style w:type="paragraph" w:styleId="Bibliography">
    <w:name w:val="Bibliography"/>
    <w:basedOn w:val="Normal"/>
    <w:next w:val="Normal"/>
    <w:uiPriority w:val="37"/>
    <w:semiHidden/>
    <w:unhideWhenUsed/>
  </w:style>
  <w:style w:type="character" w:styleId="PlaceholderText">
    <w:name w:val="Placeholder Text"/>
    <w:basedOn w:val="DefaultParagraphFont"/>
    <w:uiPriority w:val="99"/>
    <w:semiHidden/>
    <w:rsid w:val="00955D8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DCF9696-E51F-634E-A99F-50BA433CFB73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9B8B2303-F514-4E15-89A3-727D86B05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{479C2167-6C97-394C-8033-86B7AE79926B}tf10002091.dotx</Template>
  <TotalTime>1</TotalTime>
  <Pages>7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Analysis, Comparisons, and Discussion of Results</vt:lpstr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 2: Final Project</dc:title>
  <dc:subject/>
  <dc:creator>Microsoft Office User</dc:creator>
  <cp:keywords/>
  <dc:description/>
  <cp:lastModifiedBy>Avinna Bhattarai</cp:lastModifiedBy>
  <cp:revision>2</cp:revision>
  <dcterms:created xsi:type="dcterms:W3CDTF">2024-09-23T20:08:00Z</dcterms:created>
  <dcterms:modified xsi:type="dcterms:W3CDTF">2024-09-23T20:08:00Z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